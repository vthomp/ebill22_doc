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6DE" w:rsidRPr="00D17C81" w:rsidRDefault="00D17C81" w:rsidP="00D17C81">
      <w:pPr>
        <w:pStyle w:val="NoSpacing"/>
        <w:jc w:val="center"/>
        <w:rPr>
          <w:b/>
        </w:rPr>
      </w:pPr>
      <w:r w:rsidRPr="00D17C81">
        <w:rPr>
          <w:b/>
        </w:rPr>
        <w:t xml:space="preserve">MCCF TAS </w:t>
      </w:r>
      <w:r w:rsidR="007A6C1E">
        <w:rPr>
          <w:b/>
        </w:rPr>
        <w:t>e</w:t>
      </w:r>
      <w:r w:rsidR="007B0D43">
        <w:rPr>
          <w:b/>
        </w:rPr>
        <w:t>Billing</w:t>
      </w:r>
      <w:r w:rsidRPr="00D17C81">
        <w:rPr>
          <w:b/>
        </w:rPr>
        <w:t xml:space="preserve"> Build 1</w:t>
      </w:r>
    </w:p>
    <w:p w:rsidR="00D17C81" w:rsidRPr="00D17C81" w:rsidRDefault="008010E8" w:rsidP="00D17C81">
      <w:pPr>
        <w:pStyle w:val="NoSpacing"/>
        <w:jc w:val="center"/>
        <w:rPr>
          <w:b/>
        </w:rPr>
      </w:pPr>
      <w:r>
        <w:rPr>
          <w:b/>
        </w:rPr>
        <w:t>IB*2*5</w:t>
      </w:r>
      <w:r w:rsidR="007B0D43">
        <w:rPr>
          <w:b/>
        </w:rPr>
        <w:t>76</w:t>
      </w:r>
    </w:p>
    <w:p w:rsidR="00D17C81" w:rsidRPr="00D17C81" w:rsidRDefault="00D17C81" w:rsidP="00D17C81">
      <w:pPr>
        <w:pStyle w:val="NoSpacing"/>
        <w:jc w:val="center"/>
        <w:rPr>
          <w:b/>
        </w:rPr>
      </w:pPr>
      <w:r w:rsidRPr="00D17C81">
        <w:rPr>
          <w:b/>
        </w:rPr>
        <w:t xml:space="preserve">Statement about </w:t>
      </w:r>
      <w:r w:rsidR="00216D67">
        <w:rPr>
          <w:b/>
        </w:rPr>
        <w:t>ATO</w:t>
      </w:r>
    </w:p>
    <w:p w:rsidR="00D17C81" w:rsidRDefault="00D17C81" w:rsidP="00D17C81">
      <w:pPr>
        <w:pStyle w:val="NoSpacing"/>
      </w:pPr>
    </w:p>
    <w:p w:rsidR="00D17C81" w:rsidRDefault="00216D67" w:rsidP="00D17C81">
      <w:pPr>
        <w:pStyle w:val="NoSpacing"/>
      </w:pPr>
      <w:r>
        <w:t>This patch is relying on up to date regional VistA ATO's.</w:t>
      </w:r>
      <w:bookmarkStart w:id="0" w:name="_GoBack"/>
      <w:bookmarkEnd w:id="0"/>
    </w:p>
    <w:p w:rsidR="00D17C81" w:rsidRDefault="00D17C81" w:rsidP="00D17C81">
      <w:pPr>
        <w:pStyle w:val="NoSpacing"/>
      </w:pPr>
    </w:p>
    <w:p w:rsidR="00D17C81" w:rsidRDefault="00D17C81" w:rsidP="00D17C81">
      <w:pPr>
        <w:pStyle w:val="NoSpacing"/>
      </w:pPr>
    </w:p>
    <w:p w:rsidR="00D17C81" w:rsidRDefault="00D17C81"/>
    <w:p w:rsidR="00D17C81" w:rsidRDefault="00D17C81"/>
    <w:sectPr w:rsidR="00D17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C81"/>
    <w:rsid w:val="00002AC6"/>
    <w:rsid w:val="00216D67"/>
    <w:rsid w:val="00337569"/>
    <w:rsid w:val="00752403"/>
    <w:rsid w:val="007A6C1E"/>
    <w:rsid w:val="007B0D43"/>
    <w:rsid w:val="008010E8"/>
    <w:rsid w:val="00A7625C"/>
    <w:rsid w:val="00CC16DE"/>
    <w:rsid w:val="00D17C81"/>
    <w:rsid w:val="00D54E29"/>
    <w:rsid w:val="00F8461B"/>
    <w:rsid w:val="00F9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7C8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7C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3BE4E78</Template>
  <TotalTime>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Clark, Jeffrey (Leidos)</dc:creator>
  <cp:lastModifiedBy>Clark, Jeffrey (Leidos)</cp:lastModifiedBy>
  <cp:revision>2</cp:revision>
  <dcterms:created xsi:type="dcterms:W3CDTF">2017-05-01T16:01:00Z</dcterms:created>
  <dcterms:modified xsi:type="dcterms:W3CDTF">2017-05-01T16:01:00Z</dcterms:modified>
</cp:coreProperties>
</file>