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DE" w:rsidRPr="00D17C81" w:rsidRDefault="00D17C81" w:rsidP="00D17C81">
      <w:pPr>
        <w:pStyle w:val="NoSpacing"/>
        <w:jc w:val="center"/>
        <w:rPr>
          <w:b/>
        </w:rPr>
      </w:pPr>
      <w:bookmarkStart w:id="0" w:name="_GoBack"/>
      <w:r w:rsidRPr="00D17C81">
        <w:rPr>
          <w:b/>
        </w:rPr>
        <w:t xml:space="preserve">MCCF TAS </w:t>
      </w:r>
      <w:r w:rsidR="00A1297E">
        <w:rPr>
          <w:b/>
        </w:rPr>
        <w:t>eBilling Dental Build 3_</w:t>
      </w:r>
      <w:r w:rsidR="00E51307">
        <w:rPr>
          <w:b/>
        </w:rPr>
        <w:t>4</w:t>
      </w:r>
    </w:p>
    <w:p w:rsidR="00D17C81" w:rsidRPr="00D17C81" w:rsidRDefault="008010E8" w:rsidP="00D17C81">
      <w:pPr>
        <w:pStyle w:val="NoSpacing"/>
        <w:jc w:val="center"/>
        <w:rPr>
          <w:b/>
        </w:rPr>
      </w:pPr>
      <w:r>
        <w:rPr>
          <w:b/>
        </w:rPr>
        <w:t>IB*2*</w:t>
      </w:r>
      <w:r w:rsidR="00A1297E">
        <w:rPr>
          <w:b/>
        </w:rPr>
        <w:t>592</w:t>
      </w:r>
    </w:p>
    <w:bookmarkEnd w:id="0"/>
    <w:p w:rsidR="00D17C81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 xml:space="preserve">Statement about </w:t>
      </w:r>
      <w:r w:rsidR="00651020">
        <w:rPr>
          <w:b/>
        </w:rPr>
        <w:t>ATO</w:t>
      </w:r>
      <w:r w:rsidR="00CC16DE">
        <w:rPr>
          <w:b/>
        </w:rPr>
        <w:t xml:space="preserve"> </w:t>
      </w:r>
    </w:p>
    <w:p w:rsidR="00D17C81" w:rsidRDefault="00D17C81" w:rsidP="00D17C81">
      <w:pPr>
        <w:pStyle w:val="NoSpacing"/>
      </w:pPr>
    </w:p>
    <w:p w:rsidR="00D17C81" w:rsidRDefault="00651020" w:rsidP="00D17C81">
      <w:pPr>
        <w:pStyle w:val="NoSpacing"/>
      </w:pPr>
      <w:r>
        <w:t>This patch is using the VISTA regional ATO</w:t>
      </w:r>
      <w:r w:rsidR="00337569">
        <w:t>.</w:t>
      </w:r>
      <w:r w:rsidR="00D17C81">
        <w:t xml:space="preserve">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</w:p>
    <w:p w:rsidR="00D17C81" w:rsidRDefault="00D17C81"/>
    <w:p w:rsidR="00D17C81" w:rsidRDefault="00D17C81"/>
    <w:sectPr w:rsidR="00D1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81"/>
    <w:rsid w:val="00002AC6"/>
    <w:rsid w:val="00086DF4"/>
    <w:rsid w:val="00337569"/>
    <w:rsid w:val="004A3ACD"/>
    <w:rsid w:val="00651020"/>
    <w:rsid w:val="00752403"/>
    <w:rsid w:val="007A6C1E"/>
    <w:rsid w:val="008010E8"/>
    <w:rsid w:val="00A1297E"/>
    <w:rsid w:val="00A7625C"/>
    <w:rsid w:val="00CC16DE"/>
    <w:rsid w:val="00D17C81"/>
    <w:rsid w:val="00E51307"/>
    <w:rsid w:val="00F93E62"/>
    <w:rsid w:val="00FB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B522CB4B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Jeffrey (Leidos)</dc:creator>
  <cp:lastModifiedBy>Clark, Jeffrey (Leidos)</cp:lastModifiedBy>
  <cp:revision>5</cp:revision>
  <dcterms:created xsi:type="dcterms:W3CDTF">2017-07-13T20:26:00Z</dcterms:created>
  <dcterms:modified xsi:type="dcterms:W3CDTF">2017-11-19T13:08:00Z</dcterms:modified>
</cp:coreProperties>
</file>