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1C598A">
        <w:rPr>
          <w:b/>
        </w:rPr>
        <w:t>Billing</w:t>
      </w:r>
      <w:bookmarkStart w:id="0" w:name="_GoBack"/>
      <w:bookmarkEnd w:id="0"/>
      <w:r w:rsidRPr="00D17C81">
        <w:rPr>
          <w:b/>
        </w:rPr>
        <w:t xml:space="preserve"> Build </w:t>
      </w:r>
      <w:r w:rsidR="00651020">
        <w:rPr>
          <w:b/>
        </w:rPr>
        <w:t>2</w:t>
      </w:r>
    </w:p>
    <w:p w:rsidR="00D17C81" w:rsidRPr="00D17C81" w:rsidRDefault="008010E8" w:rsidP="00D17C81">
      <w:pPr>
        <w:pStyle w:val="NoSpacing"/>
        <w:jc w:val="center"/>
        <w:rPr>
          <w:b/>
        </w:rPr>
      </w:pPr>
      <w:r>
        <w:rPr>
          <w:b/>
        </w:rPr>
        <w:t>IB*2*5</w:t>
      </w:r>
      <w:r w:rsidR="001C598A">
        <w:rPr>
          <w:b/>
        </w:rPr>
        <w:t>77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651020">
        <w:rPr>
          <w:b/>
        </w:rPr>
        <w:t>ATO</w:t>
      </w:r>
      <w:r w:rsidR="00CC16DE">
        <w:rPr>
          <w:b/>
        </w:rPr>
        <w:t xml:space="preserve"> </w:t>
      </w:r>
    </w:p>
    <w:p w:rsidR="00D17C81" w:rsidRDefault="00D17C81" w:rsidP="00D17C81">
      <w:pPr>
        <w:pStyle w:val="NoSpacing"/>
      </w:pPr>
    </w:p>
    <w:p w:rsidR="00D17C81" w:rsidRDefault="00651020" w:rsidP="00D17C81">
      <w:pPr>
        <w:pStyle w:val="NoSpacing"/>
      </w:pPr>
      <w:r>
        <w:t>This patch is using the VISTA regional ATO</w:t>
      </w:r>
      <w:r w:rsidR="00337569">
        <w:t>.</w:t>
      </w:r>
      <w:r w:rsidR="00D17C81"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086DF4"/>
    <w:rsid w:val="001C598A"/>
    <w:rsid w:val="00337569"/>
    <w:rsid w:val="004A3ACD"/>
    <w:rsid w:val="00651020"/>
    <w:rsid w:val="00752403"/>
    <w:rsid w:val="007A6C1E"/>
    <w:rsid w:val="008010E8"/>
    <w:rsid w:val="00A7625C"/>
    <w:rsid w:val="00CC16DE"/>
    <w:rsid w:val="00D17C81"/>
    <w:rsid w:val="00F93E62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83AABD14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3</cp:revision>
  <dcterms:created xsi:type="dcterms:W3CDTF">2017-07-13T20:27:00Z</dcterms:created>
  <dcterms:modified xsi:type="dcterms:W3CDTF">2017-07-13T20:27:00Z</dcterms:modified>
</cp:coreProperties>
</file>