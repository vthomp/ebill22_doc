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6DE" w:rsidRPr="00D17C81" w:rsidRDefault="00D17C81" w:rsidP="00D17C81">
      <w:pPr>
        <w:pStyle w:val="NoSpacing"/>
        <w:jc w:val="center"/>
        <w:rPr>
          <w:b/>
        </w:rPr>
      </w:pPr>
      <w:r w:rsidRPr="00D17C81">
        <w:rPr>
          <w:b/>
        </w:rPr>
        <w:t xml:space="preserve">MCCF TAS </w:t>
      </w:r>
      <w:r w:rsidR="007A6C1E">
        <w:rPr>
          <w:b/>
        </w:rPr>
        <w:t>e</w:t>
      </w:r>
      <w:r w:rsidR="007B0D43">
        <w:rPr>
          <w:b/>
        </w:rPr>
        <w:t>Billing</w:t>
      </w:r>
      <w:bookmarkStart w:id="0" w:name="_GoBack"/>
      <w:bookmarkEnd w:id="0"/>
      <w:r w:rsidRPr="00D17C81">
        <w:rPr>
          <w:b/>
        </w:rPr>
        <w:t xml:space="preserve"> Build 1</w:t>
      </w:r>
    </w:p>
    <w:p w:rsidR="00D17C81" w:rsidRPr="00D17C81" w:rsidRDefault="008010E8" w:rsidP="00D17C81">
      <w:pPr>
        <w:pStyle w:val="NoSpacing"/>
        <w:jc w:val="center"/>
        <w:rPr>
          <w:b/>
        </w:rPr>
      </w:pPr>
      <w:r>
        <w:rPr>
          <w:b/>
        </w:rPr>
        <w:t>IB*2*5</w:t>
      </w:r>
      <w:r w:rsidR="007B0D43">
        <w:rPr>
          <w:b/>
        </w:rPr>
        <w:t>76</w:t>
      </w:r>
    </w:p>
    <w:p w:rsidR="00D17C81" w:rsidRPr="00D17C81" w:rsidRDefault="00D17C81" w:rsidP="00D17C81">
      <w:pPr>
        <w:pStyle w:val="NoSpacing"/>
        <w:jc w:val="center"/>
        <w:rPr>
          <w:b/>
        </w:rPr>
      </w:pPr>
      <w:r w:rsidRPr="00D17C81">
        <w:rPr>
          <w:b/>
        </w:rPr>
        <w:t xml:space="preserve">Statement about </w:t>
      </w:r>
      <w:r w:rsidR="00F8461B">
        <w:rPr>
          <w:b/>
        </w:rPr>
        <w:t>Tech</w:t>
      </w:r>
      <w:r w:rsidR="00D54E29">
        <w:rPr>
          <w:b/>
        </w:rPr>
        <w:t>nical</w:t>
      </w:r>
      <w:r w:rsidR="00F8461B">
        <w:rPr>
          <w:b/>
        </w:rPr>
        <w:t xml:space="preserve"> Manual</w:t>
      </w:r>
    </w:p>
    <w:p w:rsidR="00D17C81" w:rsidRDefault="00D17C81" w:rsidP="00D17C81">
      <w:pPr>
        <w:pStyle w:val="NoSpacing"/>
      </w:pPr>
    </w:p>
    <w:p w:rsidR="00D17C81" w:rsidRDefault="00F8461B" w:rsidP="00D17C81">
      <w:pPr>
        <w:pStyle w:val="NoSpacing"/>
      </w:pPr>
      <w:r>
        <w:t>There were no Technical Manual updates required with IB*2*582.</w:t>
      </w:r>
    </w:p>
    <w:p w:rsidR="00D17C81" w:rsidRDefault="00D17C81" w:rsidP="00D17C81">
      <w:pPr>
        <w:pStyle w:val="NoSpacing"/>
      </w:pPr>
    </w:p>
    <w:p w:rsidR="00D17C81" w:rsidRDefault="00D17C81" w:rsidP="00D17C81">
      <w:pPr>
        <w:pStyle w:val="NoSpacing"/>
      </w:pPr>
    </w:p>
    <w:p w:rsidR="00D17C81" w:rsidRDefault="00D17C81"/>
    <w:p w:rsidR="00D17C81" w:rsidRDefault="00D17C81"/>
    <w:sectPr w:rsidR="00D17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C81"/>
    <w:rsid w:val="00002AC6"/>
    <w:rsid w:val="00337569"/>
    <w:rsid w:val="00752403"/>
    <w:rsid w:val="007A6C1E"/>
    <w:rsid w:val="007B0D43"/>
    <w:rsid w:val="008010E8"/>
    <w:rsid w:val="00A7625C"/>
    <w:rsid w:val="00CC16DE"/>
    <w:rsid w:val="00D17C81"/>
    <w:rsid w:val="00D54E29"/>
    <w:rsid w:val="00F8461B"/>
    <w:rsid w:val="00F9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7C8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7C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1EC28056</Template>
  <TotalTime>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Clark, Jeffrey (Leidos)</dc:creator>
  <cp:lastModifiedBy>Clark, Jeffrey (Leidos)</cp:lastModifiedBy>
  <cp:revision>3</cp:revision>
  <dcterms:created xsi:type="dcterms:W3CDTF">2017-04-20T20:00:00Z</dcterms:created>
  <dcterms:modified xsi:type="dcterms:W3CDTF">2017-04-20T20:01:00Z</dcterms:modified>
</cp:coreProperties>
</file>